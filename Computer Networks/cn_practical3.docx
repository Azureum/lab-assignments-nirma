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9193E4" w14:textId="5CD7E4F2" w:rsidR="004E75F5" w:rsidRDefault="00CB44BC" w:rsidP="00B45DB8">
      <w:pPr>
        <w:pStyle w:val="Title"/>
        <w:jc w:val="center"/>
      </w:pPr>
      <w:r>
        <w:t>P</w:t>
      </w:r>
      <w:r w:rsidR="00430D94">
        <w:t xml:space="preserve">ractical </w:t>
      </w:r>
      <w:r w:rsidR="007B3116">
        <w:t>3</w:t>
      </w:r>
    </w:p>
    <w:p w14:paraId="6AE3375D" w14:textId="0B7731A8" w:rsidR="00CB44BC" w:rsidRDefault="00430D94" w:rsidP="00CB44BC">
      <w:pPr>
        <w:pStyle w:val="Heading1"/>
      </w:pPr>
      <w:r>
        <w:t>Aim:</w:t>
      </w:r>
    </w:p>
    <w:p w14:paraId="76B8AEED" w14:textId="34F735CF" w:rsidR="00430D94" w:rsidRPr="00430D94" w:rsidRDefault="007B3116" w:rsidP="00430D94">
      <w:r>
        <w:t>Pcap Program and Filters</w:t>
      </w:r>
    </w:p>
    <w:p w14:paraId="067B5D80" w14:textId="402817FC" w:rsidR="008B4D42" w:rsidRDefault="008B4D42" w:rsidP="008B4D42"/>
    <w:p w14:paraId="5D2CFF0E" w14:textId="5103CE74" w:rsidR="00430D94" w:rsidRDefault="009C5FE7" w:rsidP="00430D94">
      <w:pPr>
        <w:pStyle w:val="Heading1"/>
      </w:pPr>
      <w:r>
        <w:t>Code</w:t>
      </w:r>
    </w:p>
    <w:p w14:paraId="76A6CF36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804000"/>
          <w:sz w:val="20"/>
          <w:szCs w:val="20"/>
          <w:lang w:eastAsia="ja-JP" w:bidi="hi-IN"/>
        </w:rPr>
        <w:t>#include &lt;pcap.h&gt;</w:t>
      </w:r>
    </w:p>
    <w:p w14:paraId="78684B7E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804000"/>
          <w:sz w:val="20"/>
          <w:szCs w:val="20"/>
          <w:lang w:eastAsia="ja-JP" w:bidi="hi-IN"/>
        </w:rPr>
        <w:t>#include &lt;stdio.h&gt;</w:t>
      </w:r>
    </w:p>
    <w:p w14:paraId="54250ACC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804000"/>
          <w:sz w:val="20"/>
          <w:szCs w:val="20"/>
          <w:lang w:eastAsia="ja-JP" w:bidi="hi-IN"/>
        </w:rPr>
        <w:t>#include &lt;stdlib.h&gt;</w:t>
      </w:r>
    </w:p>
    <w:p w14:paraId="2C1C0ED9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804000"/>
          <w:sz w:val="20"/>
          <w:szCs w:val="20"/>
          <w:lang w:eastAsia="ja-JP" w:bidi="hi-IN"/>
        </w:rPr>
        <w:t>#include &lt;errno.h&gt;</w:t>
      </w:r>
    </w:p>
    <w:p w14:paraId="4B727366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804000"/>
          <w:sz w:val="20"/>
          <w:szCs w:val="20"/>
          <w:lang w:eastAsia="ja-JP" w:bidi="hi-IN"/>
        </w:rPr>
        <w:t>#include &lt;sys/socket.h&gt;</w:t>
      </w:r>
    </w:p>
    <w:p w14:paraId="00C1DE5C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804000"/>
          <w:sz w:val="20"/>
          <w:szCs w:val="20"/>
          <w:lang w:eastAsia="ja-JP" w:bidi="hi-IN"/>
        </w:rPr>
        <w:t>#include &lt;netinet/in.h&gt;</w:t>
      </w:r>
    </w:p>
    <w:p w14:paraId="287C1BC8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804000"/>
          <w:sz w:val="20"/>
          <w:szCs w:val="20"/>
          <w:lang w:eastAsia="ja-JP" w:bidi="hi-IN"/>
        </w:rPr>
        <w:t>#include &lt;arpa/inet.h&gt;</w:t>
      </w:r>
    </w:p>
    <w:p w14:paraId="3C428F84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804000"/>
          <w:sz w:val="20"/>
          <w:szCs w:val="20"/>
          <w:lang w:eastAsia="ja-JP" w:bidi="hi-IN"/>
        </w:rPr>
        <w:t>#include &lt;netinet/if_ether.h&gt;</w:t>
      </w:r>
    </w:p>
    <w:p w14:paraId="60888159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</w:p>
    <w:p w14:paraId="6FD712F0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</w:p>
    <w:p w14:paraId="28FE78B3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8000FF"/>
          <w:sz w:val="20"/>
          <w:szCs w:val="20"/>
          <w:lang w:eastAsia="ja-JP" w:bidi="hi-IN"/>
        </w:rPr>
        <w:t>void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my_callback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(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u_char 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*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args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,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</w:t>
      </w:r>
      <w:r w:rsidRPr="0004356F">
        <w:rPr>
          <w:rFonts w:ascii="Courier New" w:eastAsia="Times New Roman" w:hAnsi="Courier New" w:cs="Courier New"/>
          <w:color w:val="8000FF"/>
          <w:sz w:val="20"/>
          <w:szCs w:val="20"/>
          <w:lang w:eastAsia="ja-JP" w:bidi="hi-IN"/>
        </w:rPr>
        <w:t>const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</w:t>
      </w:r>
      <w:r w:rsidRPr="0004356F">
        <w:rPr>
          <w:rFonts w:ascii="Courier New" w:eastAsia="Times New Roman" w:hAnsi="Courier New" w:cs="Courier New"/>
          <w:color w:val="8000FF"/>
          <w:sz w:val="20"/>
          <w:szCs w:val="20"/>
          <w:lang w:eastAsia="ja-JP" w:bidi="hi-IN"/>
        </w:rPr>
        <w:t>struct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pcap_pkthdr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*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pkthdr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,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</w:t>
      </w:r>
      <w:r w:rsidRPr="0004356F">
        <w:rPr>
          <w:rFonts w:ascii="Courier New" w:eastAsia="Times New Roman" w:hAnsi="Courier New" w:cs="Courier New"/>
          <w:color w:val="8000FF"/>
          <w:sz w:val="20"/>
          <w:szCs w:val="20"/>
          <w:lang w:eastAsia="ja-JP" w:bidi="hi-IN"/>
        </w:rPr>
        <w:t>const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u_char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*</w:t>
      </w:r>
    </w:p>
    <w:p w14:paraId="45693A14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packet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)</w:t>
      </w:r>
    </w:p>
    <w:p w14:paraId="70E5DCF1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{</w:t>
      </w:r>
    </w:p>
    <w:p w14:paraId="3D59F4EC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</w:t>
      </w:r>
      <w:r w:rsidRPr="0004356F">
        <w:rPr>
          <w:rFonts w:ascii="Courier New" w:eastAsia="Times New Roman" w:hAnsi="Courier New" w:cs="Courier New"/>
          <w:color w:val="8000FF"/>
          <w:sz w:val="20"/>
          <w:szCs w:val="20"/>
          <w:lang w:eastAsia="ja-JP" w:bidi="hi-IN"/>
        </w:rPr>
        <w:t>static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</w:t>
      </w:r>
      <w:r w:rsidRPr="0004356F">
        <w:rPr>
          <w:rFonts w:ascii="Courier New" w:eastAsia="Times New Roman" w:hAnsi="Courier New" w:cs="Courier New"/>
          <w:color w:val="8000FF"/>
          <w:sz w:val="20"/>
          <w:szCs w:val="20"/>
          <w:lang w:eastAsia="ja-JP" w:bidi="hi-IN"/>
        </w:rPr>
        <w:t>int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count 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=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</w:t>
      </w:r>
      <w:r w:rsidRPr="0004356F">
        <w:rPr>
          <w:rFonts w:ascii="Courier New" w:eastAsia="Times New Roman" w:hAnsi="Courier New" w:cs="Courier New"/>
          <w:color w:val="FF8000"/>
          <w:sz w:val="20"/>
          <w:szCs w:val="20"/>
          <w:lang w:eastAsia="ja-JP" w:bidi="hi-IN"/>
        </w:rPr>
        <w:t>1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</w:p>
    <w:p w14:paraId="3F15E6D0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fprintf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(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stdout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,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</w:t>
      </w:r>
      <w:r w:rsidRPr="0004356F">
        <w:rPr>
          <w:rFonts w:ascii="Courier New" w:eastAsia="Times New Roman" w:hAnsi="Courier New" w:cs="Courier New"/>
          <w:color w:val="808080"/>
          <w:sz w:val="20"/>
          <w:szCs w:val="20"/>
          <w:lang w:eastAsia="ja-JP" w:bidi="hi-IN"/>
        </w:rPr>
        <w:t>"%3d, "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,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count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);</w:t>
      </w:r>
    </w:p>
    <w:p w14:paraId="464494AD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fflush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(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stdout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);</w:t>
      </w:r>
    </w:p>
    <w:p w14:paraId="500885E4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count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++;</w:t>
      </w:r>
    </w:p>
    <w:p w14:paraId="72055BE2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}</w:t>
      </w:r>
    </w:p>
    <w:p w14:paraId="52A2E80F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</w:p>
    <w:p w14:paraId="4EAD6423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8000FF"/>
          <w:sz w:val="20"/>
          <w:szCs w:val="20"/>
          <w:lang w:eastAsia="ja-JP" w:bidi="hi-IN"/>
        </w:rPr>
        <w:t>void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another_callback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(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u_char 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*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arg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,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</w:t>
      </w:r>
      <w:r w:rsidRPr="0004356F">
        <w:rPr>
          <w:rFonts w:ascii="Courier New" w:eastAsia="Times New Roman" w:hAnsi="Courier New" w:cs="Courier New"/>
          <w:color w:val="8000FF"/>
          <w:sz w:val="20"/>
          <w:szCs w:val="20"/>
          <w:lang w:eastAsia="ja-JP" w:bidi="hi-IN"/>
        </w:rPr>
        <w:t>const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</w:t>
      </w:r>
      <w:r w:rsidRPr="0004356F">
        <w:rPr>
          <w:rFonts w:ascii="Courier New" w:eastAsia="Times New Roman" w:hAnsi="Courier New" w:cs="Courier New"/>
          <w:color w:val="8000FF"/>
          <w:sz w:val="20"/>
          <w:szCs w:val="20"/>
          <w:lang w:eastAsia="ja-JP" w:bidi="hi-IN"/>
        </w:rPr>
        <w:t>struct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pcap_pkthdr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*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pkthdr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,</w:t>
      </w:r>
    </w:p>
    <w:p w14:paraId="6CE760A3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</w:t>
      </w:r>
      <w:r w:rsidRPr="0004356F">
        <w:rPr>
          <w:rFonts w:ascii="Courier New" w:eastAsia="Times New Roman" w:hAnsi="Courier New" w:cs="Courier New"/>
          <w:color w:val="8000FF"/>
          <w:sz w:val="20"/>
          <w:szCs w:val="20"/>
          <w:lang w:eastAsia="ja-JP" w:bidi="hi-IN"/>
        </w:rPr>
        <w:t>const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u_char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*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packet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)</w:t>
      </w:r>
    </w:p>
    <w:p w14:paraId="037349D3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{</w:t>
      </w:r>
    </w:p>
    <w:p w14:paraId="78E3D9D3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</w:t>
      </w:r>
      <w:r w:rsidRPr="0004356F">
        <w:rPr>
          <w:rFonts w:ascii="Courier New" w:eastAsia="Times New Roman" w:hAnsi="Courier New" w:cs="Courier New"/>
          <w:color w:val="8000FF"/>
          <w:sz w:val="20"/>
          <w:szCs w:val="20"/>
          <w:lang w:eastAsia="ja-JP" w:bidi="hi-IN"/>
        </w:rPr>
        <w:t>int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i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=</w:t>
      </w:r>
      <w:r w:rsidRPr="0004356F">
        <w:rPr>
          <w:rFonts w:ascii="Courier New" w:eastAsia="Times New Roman" w:hAnsi="Courier New" w:cs="Courier New"/>
          <w:color w:val="FF8000"/>
          <w:sz w:val="20"/>
          <w:szCs w:val="20"/>
          <w:lang w:eastAsia="ja-JP" w:bidi="hi-IN"/>
        </w:rPr>
        <w:t>0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</w:p>
    <w:p w14:paraId="58285A01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</w:t>
      </w:r>
      <w:r w:rsidRPr="0004356F">
        <w:rPr>
          <w:rFonts w:ascii="Courier New" w:eastAsia="Times New Roman" w:hAnsi="Courier New" w:cs="Courier New"/>
          <w:color w:val="8000FF"/>
          <w:sz w:val="20"/>
          <w:szCs w:val="20"/>
          <w:lang w:eastAsia="ja-JP" w:bidi="hi-IN"/>
        </w:rPr>
        <w:t>static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</w:t>
      </w:r>
      <w:r w:rsidRPr="0004356F">
        <w:rPr>
          <w:rFonts w:ascii="Courier New" w:eastAsia="Times New Roman" w:hAnsi="Courier New" w:cs="Courier New"/>
          <w:color w:val="8000FF"/>
          <w:sz w:val="20"/>
          <w:szCs w:val="20"/>
          <w:lang w:eastAsia="ja-JP" w:bidi="hi-IN"/>
        </w:rPr>
        <w:t>int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count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=</w:t>
      </w:r>
      <w:r w:rsidRPr="0004356F">
        <w:rPr>
          <w:rFonts w:ascii="Courier New" w:eastAsia="Times New Roman" w:hAnsi="Courier New" w:cs="Courier New"/>
          <w:color w:val="FF8000"/>
          <w:sz w:val="20"/>
          <w:szCs w:val="20"/>
          <w:lang w:eastAsia="ja-JP" w:bidi="hi-IN"/>
        </w:rPr>
        <w:t>0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</w:p>
    <w:p w14:paraId="1F11B700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</w:p>
    <w:p w14:paraId="05A63E4A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printf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(</w:t>
      </w:r>
      <w:r w:rsidRPr="0004356F">
        <w:rPr>
          <w:rFonts w:ascii="Courier New" w:eastAsia="Times New Roman" w:hAnsi="Courier New" w:cs="Courier New"/>
          <w:color w:val="808080"/>
          <w:sz w:val="20"/>
          <w:szCs w:val="20"/>
          <w:lang w:eastAsia="ja-JP" w:bidi="hi-IN"/>
        </w:rPr>
        <w:t>"Packet Count: %d\n"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,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++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count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);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</w:t>
      </w:r>
      <w:r w:rsidRPr="0004356F">
        <w:rPr>
          <w:rFonts w:ascii="Courier New" w:eastAsia="Times New Roman" w:hAnsi="Courier New" w:cs="Courier New"/>
          <w:color w:val="008000"/>
          <w:sz w:val="20"/>
          <w:szCs w:val="20"/>
          <w:lang w:eastAsia="ja-JP" w:bidi="hi-IN"/>
        </w:rPr>
        <w:t>/* Number of Packets */</w:t>
      </w:r>
    </w:p>
    <w:p w14:paraId="55B054B4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printf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(</w:t>
      </w:r>
      <w:r w:rsidRPr="0004356F">
        <w:rPr>
          <w:rFonts w:ascii="Courier New" w:eastAsia="Times New Roman" w:hAnsi="Courier New" w:cs="Courier New"/>
          <w:color w:val="808080"/>
          <w:sz w:val="20"/>
          <w:szCs w:val="20"/>
          <w:lang w:eastAsia="ja-JP" w:bidi="hi-IN"/>
        </w:rPr>
        <w:t>"Recieved Packet Size: %d\n"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,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pkthdr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-&gt;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len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);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</w:t>
      </w:r>
      <w:r w:rsidRPr="0004356F">
        <w:rPr>
          <w:rFonts w:ascii="Courier New" w:eastAsia="Times New Roman" w:hAnsi="Courier New" w:cs="Courier New"/>
          <w:color w:val="008000"/>
          <w:sz w:val="20"/>
          <w:szCs w:val="20"/>
          <w:lang w:eastAsia="ja-JP" w:bidi="hi-IN"/>
        </w:rPr>
        <w:t>/* Length of header */</w:t>
      </w:r>
    </w:p>
    <w:p w14:paraId="68AE6397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printf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(</w:t>
      </w:r>
      <w:r w:rsidRPr="0004356F">
        <w:rPr>
          <w:rFonts w:ascii="Courier New" w:eastAsia="Times New Roman" w:hAnsi="Courier New" w:cs="Courier New"/>
          <w:color w:val="808080"/>
          <w:sz w:val="20"/>
          <w:szCs w:val="20"/>
          <w:lang w:eastAsia="ja-JP" w:bidi="hi-IN"/>
        </w:rPr>
        <w:t>"Payload:\n"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);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             </w:t>
      </w:r>
      <w:r w:rsidRPr="0004356F">
        <w:rPr>
          <w:rFonts w:ascii="Courier New" w:eastAsia="Times New Roman" w:hAnsi="Courier New" w:cs="Courier New"/>
          <w:color w:val="008000"/>
          <w:sz w:val="20"/>
          <w:szCs w:val="20"/>
          <w:lang w:eastAsia="ja-JP" w:bidi="hi-IN"/>
        </w:rPr>
        <w:t>/* And now the data */</w:t>
      </w:r>
    </w:p>
    <w:p w14:paraId="052F8EC5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</w:t>
      </w:r>
      <w:r w:rsidRPr="000435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ja-JP" w:bidi="hi-IN"/>
        </w:rPr>
        <w:t>for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(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i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=</w:t>
      </w:r>
      <w:r w:rsidRPr="0004356F">
        <w:rPr>
          <w:rFonts w:ascii="Courier New" w:eastAsia="Times New Roman" w:hAnsi="Courier New" w:cs="Courier New"/>
          <w:color w:val="FF8000"/>
          <w:sz w:val="20"/>
          <w:szCs w:val="20"/>
          <w:lang w:eastAsia="ja-JP" w:bidi="hi-IN"/>
        </w:rPr>
        <w:t>0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i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&lt;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pkthdr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-&gt;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len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;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i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++)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{</w:t>
      </w:r>
    </w:p>
    <w:p w14:paraId="0C84D929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</w:t>
      </w:r>
      <w:r w:rsidRPr="000435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ja-JP" w:bidi="hi-IN"/>
        </w:rPr>
        <w:t>if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(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isprint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(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packet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[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i</w:t>
      </w:r>
      <w:r w:rsidRPr="000435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 w:bidi="hi-IN"/>
        </w:rPr>
        <w:t>]))</w:t>
      </w: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        </w:t>
      </w:r>
      <w:r w:rsidRPr="0004356F">
        <w:rPr>
          <w:rFonts w:ascii="Courier New" w:eastAsia="Times New Roman" w:hAnsi="Courier New" w:cs="Courier New"/>
          <w:color w:val="008000"/>
          <w:sz w:val="20"/>
          <w:szCs w:val="20"/>
          <w:lang w:eastAsia="ja-JP" w:bidi="hi-IN"/>
        </w:rPr>
        <w:t>/* Check if the packet data is printable */</w:t>
      </w:r>
    </w:p>
    <w:p w14:paraId="5F8BB935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    printf("%c ",packet[i]);          /* Print it */</w:t>
      </w:r>
    </w:p>
    <w:p w14:paraId="0E4D12C1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else</w:t>
      </w:r>
    </w:p>
    <w:p w14:paraId="3DD52A30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    printf(" . ",packet[i]);          /* If not print a . */</w:t>
      </w:r>
    </w:p>
    <w:p w14:paraId="35C0567E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if((i%16==0 &amp;&amp; i!=0) || i==pkthdr-&gt;len-1)</w:t>
      </w:r>
    </w:p>
    <w:p w14:paraId="2EC2FE8F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    printf("\n");</w:t>
      </w:r>
    </w:p>
    <w:p w14:paraId="09AC852D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}</w:t>
      </w:r>
    </w:p>
    <w:p w14:paraId="3A7DBEEE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}</w:t>
      </w:r>
    </w:p>
    <w:p w14:paraId="0512710E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</w:p>
    <w:p w14:paraId="2F87C93B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int main(int argc,char **argv)</w:t>
      </w:r>
    </w:p>
    <w:p w14:paraId="073F972E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{</w:t>
      </w:r>
    </w:p>
    <w:p w14:paraId="2D9782C6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int i;</w:t>
      </w:r>
    </w:p>
    <w:p w14:paraId="2880AF36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char *dev;</w:t>
      </w:r>
    </w:p>
    <w:p w14:paraId="6BCE76D1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char errbuf[PCAP_ERRBUF_SIZE];</w:t>
      </w:r>
    </w:p>
    <w:p w14:paraId="6AB125B6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lastRenderedPageBreak/>
        <w:t xml:space="preserve">    pcap_t* descr;</w:t>
      </w:r>
    </w:p>
    <w:p w14:paraId="2900A5A3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const u_char *packet;</w:t>
      </w:r>
    </w:p>
    <w:p w14:paraId="18DF34FC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struct pcap_pkthdr hdr;</w:t>
      </w:r>
    </w:p>
    <w:p w14:paraId="4600680F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struct ether_header *eptr;    /* net/ethernet.h */</w:t>
      </w:r>
    </w:p>
    <w:p w14:paraId="18A4F05A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struct bpf_program fp;        /* hold compiled program */</w:t>
      </w:r>
    </w:p>
    <w:p w14:paraId="0AA56B90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bpf_u_int32 maskp;            /* subnet mask */</w:t>
      </w:r>
    </w:p>
    <w:p w14:paraId="071C3601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bpf_u_int32 netp;             /* ip */</w:t>
      </w:r>
    </w:p>
    <w:p w14:paraId="60506ACD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</w:p>
    <w:p w14:paraId="081E1B49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if(argc != 2){</w:t>
      </w:r>
    </w:p>
    <w:p w14:paraId="060966B6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fprintf(stdout, "Usage: %s \"expression\"\n"</w:t>
      </w:r>
    </w:p>
    <w:p w14:paraId="31B60785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    ,argv[0]);</w:t>
      </w:r>
    </w:p>
    <w:p w14:paraId="2F4B4405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return 0;</w:t>
      </w:r>
    </w:p>
    <w:p w14:paraId="757D5153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}</w:t>
      </w:r>
    </w:p>
    <w:p w14:paraId="63A5D15D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</w:p>
    <w:p w14:paraId="6B5DD27F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/* Now get a device */</w:t>
      </w:r>
    </w:p>
    <w:p w14:paraId="096139B1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dev = pcap_lookupdev(errbuf);</w:t>
      </w:r>
    </w:p>
    <w:p w14:paraId="71EEEFF9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</w:p>
    <w:p w14:paraId="767917E5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if(dev == NULL) {</w:t>
      </w:r>
    </w:p>
    <w:p w14:paraId="1E969086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fprintf(stderr, "%s\n", errbuf);</w:t>
      </w:r>
    </w:p>
    <w:p w14:paraId="1133208D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exit(1);</w:t>
      </w:r>
    </w:p>
    <w:p w14:paraId="717479B7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}</w:t>
      </w:r>
    </w:p>
    <w:p w14:paraId="1C6E6009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/* Get the network address and mask */</w:t>
      </w:r>
    </w:p>
    <w:p w14:paraId="51670B2A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pcap_lookupnet(dev, &amp;netp, &amp;maskp, errbuf);</w:t>
      </w:r>
    </w:p>
    <w:p w14:paraId="7924388D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</w:p>
    <w:p w14:paraId="7D9A6172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/* open device for reading in promiscuous mode */</w:t>
      </w:r>
    </w:p>
    <w:p w14:paraId="269945BB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descr = pcap_open_live(dev, BUFSIZ, 1,-1, errbuf);</w:t>
      </w:r>
    </w:p>
    <w:p w14:paraId="6114DF63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if(descr == NULL) {</w:t>
      </w:r>
    </w:p>
    <w:p w14:paraId="78CACB9A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printf("pcap_open_live(): %s\n", errbuf);</w:t>
      </w:r>
    </w:p>
    <w:p w14:paraId="16F1CFB4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exit(1);</w:t>
      </w:r>
    </w:p>
    <w:p w14:paraId="55B9F080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}</w:t>
      </w:r>
    </w:p>
    <w:p w14:paraId="594C3C9C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</w:p>
    <w:p w14:paraId="5CBE0BE8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/* Now we'll compile the filter expression*/</w:t>
      </w:r>
    </w:p>
    <w:p w14:paraId="01DB97F4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if(pcap_compile(descr, &amp;fp, argv[1], 0, netp) == -1) {</w:t>
      </w:r>
    </w:p>
    <w:p w14:paraId="606128DB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fprintf(stderr, "Error calling pcap_compile\n");</w:t>
      </w:r>
    </w:p>
    <w:p w14:paraId="0A6942C4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exit(1);</w:t>
      </w:r>
    </w:p>
    <w:p w14:paraId="0332FE39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}</w:t>
      </w:r>
    </w:p>
    <w:p w14:paraId="564F79D7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</w:p>
    <w:p w14:paraId="42022298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/* set the filter */</w:t>
      </w:r>
    </w:p>
    <w:p w14:paraId="66F60ADE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if(pcap_setfilter(descr, &amp;fp) == -1) {</w:t>
      </w:r>
    </w:p>
    <w:p w14:paraId="080BC4D6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fprintf(stderr, "Error setting filter\n");</w:t>
      </w:r>
    </w:p>
    <w:p w14:paraId="468B0595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    exit(1);</w:t>
      </w:r>
    </w:p>
    <w:p w14:paraId="5E61F5AD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}</w:t>
      </w:r>
    </w:p>
    <w:p w14:paraId="6F1AD1CD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</w:p>
    <w:p w14:paraId="72EF8B26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/* loop for callback function */</w:t>
      </w:r>
    </w:p>
    <w:p w14:paraId="6ABA1D60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pcap_loop(descr, -1, another_callback, NULL);</w:t>
      </w:r>
    </w:p>
    <w:p w14:paraId="0105CD5C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 xml:space="preserve">    return 0;</w:t>
      </w:r>
    </w:p>
    <w:p w14:paraId="56A401F6" w14:textId="77777777" w:rsidR="0004356F" w:rsidRPr="0004356F" w:rsidRDefault="0004356F" w:rsidP="0004356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</w:pPr>
      <w:r w:rsidRPr="0004356F">
        <w:rPr>
          <w:rFonts w:ascii="Courier New" w:eastAsia="Times New Roman" w:hAnsi="Courier New" w:cs="Courier New"/>
          <w:color w:val="000000"/>
          <w:sz w:val="20"/>
          <w:szCs w:val="20"/>
          <w:lang w:eastAsia="ja-JP" w:bidi="hi-IN"/>
        </w:rPr>
        <w:t>}</w:t>
      </w:r>
    </w:p>
    <w:p w14:paraId="78899C05" w14:textId="07043E80" w:rsidR="00DE1A54" w:rsidRDefault="0004356F" w:rsidP="0004356F">
      <w:pPr>
        <w:pStyle w:val="Heading1"/>
      </w:pPr>
      <w:r>
        <w:lastRenderedPageBreak/>
        <w:t>Screenshots</w:t>
      </w:r>
    </w:p>
    <w:p w14:paraId="48DE6008" w14:textId="665F1AAC" w:rsidR="0004356F" w:rsidRPr="0004356F" w:rsidRDefault="002C3581" w:rsidP="0004356F">
      <w:bookmarkStart w:id="0" w:name="_GoBack"/>
      <w:r>
        <w:rPr>
          <w:noProof/>
          <w:lang w:eastAsia="ja-JP" w:bidi="hi-IN"/>
        </w:rPr>
        <w:drawing>
          <wp:inline distT="0" distB="0" distL="0" distR="0" wp14:anchorId="43CD7497" wp14:editId="1FDD873B">
            <wp:extent cx="5617845" cy="2950787"/>
            <wp:effectExtent l="0" t="0" r="1905" b="2540"/>
            <wp:docPr id="9" name="Picture 9" descr="Output displaying payload of pack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displaying payload of packet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41"/>
                    <a:stretch/>
                  </pic:blipFill>
                  <pic:spPr bwMode="auto">
                    <a:xfrm>
                      <a:off x="0" y="0"/>
                      <a:ext cx="5617845" cy="295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4356F" w:rsidRPr="0004356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33B9F4" w14:textId="77777777" w:rsidR="00CB44BC" w:rsidRDefault="00CB44BC" w:rsidP="00CB44BC">
      <w:r>
        <w:separator/>
      </w:r>
    </w:p>
  </w:endnote>
  <w:endnote w:type="continuationSeparator" w:id="0">
    <w:p w14:paraId="28AC2494" w14:textId="77777777" w:rsidR="00CB44BC" w:rsidRDefault="00CB44BC" w:rsidP="00CB4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DB37A" w14:textId="77777777" w:rsidR="00CB44BC" w:rsidRDefault="00CB44BC" w:rsidP="00CB44BC">
      <w:r>
        <w:separator/>
      </w:r>
    </w:p>
  </w:footnote>
  <w:footnote w:type="continuationSeparator" w:id="0">
    <w:p w14:paraId="7ED96A91" w14:textId="77777777" w:rsidR="00CB44BC" w:rsidRDefault="00CB44BC" w:rsidP="00CB4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10144" w14:textId="77777777" w:rsidR="00CB44BC" w:rsidRDefault="00CB44BC">
    <w:pPr>
      <w:spacing w:line="264" w:lineRule="auto"/>
    </w:pPr>
    <w:r>
      <w:rPr>
        <w:noProof/>
        <w:color w:val="000000"/>
        <w:lang w:eastAsia="ja-JP"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249BAD" wp14:editId="72750B4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73F229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420BCC410EA8430B9BC7033D0EABEEE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Roll No: 14BCE110      Rachit Shah</w:t>
        </w:r>
      </w:sdtContent>
    </w:sdt>
  </w:p>
  <w:p w14:paraId="26AA3917" w14:textId="77777777" w:rsidR="00CB44BC" w:rsidRDefault="00CB44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EF1685"/>
    <w:multiLevelType w:val="hybridMultilevel"/>
    <w:tmpl w:val="4352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4BC"/>
    <w:rsid w:val="0004356F"/>
    <w:rsid w:val="00170B53"/>
    <w:rsid w:val="001E51C7"/>
    <w:rsid w:val="00235B2C"/>
    <w:rsid w:val="00241871"/>
    <w:rsid w:val="0029527E"/>
    <w:rsid w:val="002C3581"/>
    <w:rsid w:val="00430D94"/>
    <w:rsid w:val="004E75F5"/>
    <w:rsid w:val="0053574D"/>
    <w:rsid w:val="006C620A"/>
    <w:rsid w:val="007B3116"/>
    <w:rsid w:val="008B4D42"/>
    <w:rsid w:val="009C5FE7"/>
    <w:rsid w:val="00B45DB8"/>
    <w:rsid w:val="00BF4168"/>
    <w:rsid w:val="00C8366E"/>
    <w:rsid w:val="00CB44BC"/>
    <w:rsid w:val="00D03A69"/>
    <w:rsid w:val="00DE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0555"/>
  <w15:chartTrackingRefBased/>
  <w15:docId w15:val="{EE5D044F-4B26-4EB6-ABCB-FA3A3A29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44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4BC"/>
  </w:style>
  <w:style w:type="paragraph" w:styleId="Footer">
    <w:name w:val="footer"/>
    <w:basedOn w:val="Normal"/>
    <w:link w:val="FooterChar"/>
    <w:uiPriority w:val="99"/>
    <w:unhideWhenUsed/>
    <w:rsid w:val="00CB44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4BC"/>
  </w:style>
  <w:style w:type="character" w:customStyle="1" w:styleId="apple-converted-space">
    <w:name w:val="apple-converted-space"/>
    <w:basedOn w:val="DefaultParagraphFont"/>
    <w:rsid w:val="008B4D42"/>
  </w:style>
  <w:style w:type="character" w:customStyle="1" w:styleId="sc91">
    <w:name w:val="sc91"/>
    <w:basedOn w:val="DefaultParagraphFont"/>
    <w:rsid w:val="00430D9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430D9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430D9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430D9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430D9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430D9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430D9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430D9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430D9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DefaultParagraphFont"/>
    <w:rsid w:val="00430D94"/>
    <w:rPr>
      <w:rFonts w:ascii="Courier New" w:hAnsi="Courier New" w:cs="Courier New" w:hint="default"/>
      <w:color w:val="808080"/>
      <w:sz w:val="20"/>
      <w:szCs w:val="20"/>
    </w:rPr>
  </w:style>
  <w:style w:type="paragraph" w:styleId="NoSpacing">
    <w:name w:val="No Spacing"/>
    <w:uiPriority w:val="1"/>
    <w:qFormat/>
    <w:rsid w:val="00DE1A54"/>
  </w:style>
  <w:style w:type="character" w:customStyle="1" w:styleId="sc12">
    <w:name w:val="sc12"/>
    <w:basedOn w:val="DefaultParagraphFont"/>
    <w:rsid w:val="0004356F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it\AppData\Roaming\Microsoft\Templates\Single%20spaced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0BCC410EA8430B9BC7033D0EABE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76C60-698B-4F92-BD1F-6A14A9C0AD13}"/>
      </w:docPartPr>
      <w:docPartBody>
        <w:p w:rsidR="00DF40A7" w:rsidRDefault="00155A0A" w:rsidP="00155A0A">
          <w:pPr>
            <w:pStyle w:val="420BCC410EA8430B9BC7033D0EABEEEB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A0A"/>
    <w:rsid w:val="00155A0A"/>
    <w:rsid w:val="00DF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0BCC410EA8430B9BC7033D0EABEEEB">
    <w:name w:val="420BCC410EA8430B9BC7033D0EABEEEB"/>
    <w:rsid w:val="00155A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F29DE2-7076-47C6-ABA3-6FC7820A5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25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Roll No: 14BCE110      Rachit Shah</vt:lpstr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 No: 14BCE110      Rachit Shah</dc:title>
  <dc:subject/>
  <dc:creator>Rachit Shah</dc:creator>
  <cp:keywords/>
  <dc:description/>
  <cp:lastModifiedBy>Rachit Shah</cp:lastModifiedBy>
  <cp:revision>9</cp:revision>
  <dcterms:created xsi:type="dcterms:W3CDTF">2016-08-28T21:50:00Z</dcterms:created>
  <dcterms:modified xsi:type="dcterms:W3CDTF">2016-08-28T22:15:00Z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