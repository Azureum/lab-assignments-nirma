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193E4" w14:textId="57BF9EC2" w:rsidR="004E75F5" w:rsidRDefault="00CB44BC" w:rsidP="00B45DB8">
      <w:pPr>
        <w:pStyle w:val="Title"/>
        <w:jc w:val="center"/>
      </w:pPr>
      <w:r>
        <w:t>P</w:t>
      </w:r>
      <w:r w:rsidR="00430D94">
        <w:t>ractical 2</w:t>
      </w:r>
    </w:p>
    <w:p w14:paraId="6AE3375D" w14:textId="0B7731A8" w:rsidR="00CB44BC" w:rsidRDefault="00430D94" w:rsidP="00CB44BC">
      <w:pPr>
        <w:pStyle w:val="Heading1"/>
      </w:pPr>
      <w:r>
        <w:t>Aim:</w:t>
      </w:r>
    </w:p>
    <w:p w14:paraId="76B8AEED" w14:textId="2EC25253" w:rsidR="00430D94" w:rsidRPr="00430D94" w:rsidRDefault="00430D94" w:rsidP="00430D94">
      <w:r>
        <w:t>Bit Stuffing and Byte Stuffing</w:t>
      </w:r>
    </w:p>
    <w:p w14:paraId="067B5D80" w14:textId="402817FC" w:rsidR="008B4D42" w:rsidRDefault="008B4D42" w:rsidP="008B4D42"/>
    <w:p w14:paraId="5D2CFF0E" w14:textId="0808118D" w:rsidR="00430D94" w:rsidRDefault="00430D94" w:rsidP="00430D94">
      <w:pPr>
        <w:pStyle w:val="Heading1"/>
      </w:pPr>
      <w:r>
        <w:t>Bit Stuffing</w:t>
      </w:r>
    </w:p>
    <w:p w14:paraId="1E2F88EF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#include&lt;bits/stdc++.h&gt;</w:t>
      </w:r>
    </w:p>
    <w:p w14:paraId="20A4F944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using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namespace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std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73FB614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0DCF7D6B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main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()</w:t>
      </w:r>
    </w:p>
    <w:p w14:paraId="6C0B345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04E37F2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string data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26914F09" w14:textId="1911E7F0" w:rsidR="00430D94" w:rsidRDefault="00430D94" w:rsidP="00430D94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string sol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5EFBA4A6" w14:textId="55B6375D" w:rsidR="00430D94" w:rsidRPr="00430D94" w:rsidRDefault="00430D94" w:rsidP="00430D9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ja-JP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cout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&lt;&lt;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"Enter a string</w:t>
      </w:r>
      <w:r w:rsidR="00DE1A5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 xml:space="preserve"> in bits: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2F91E6A2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cin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&gt;&gt;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0B49B0F1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j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2515CA18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count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4FF6CB91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n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.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size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();</w:t>
      </w:r>
    </w:p>
    <w:p w14:paraId="49EC5324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  <w:t>//cout&lt;&lt;n;</w:t>
      </w:r>
    </w:p>
    <w:p w14:paraId="0A3E6146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for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430D9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i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n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++)</w:t>
      </w:r>
    </w:p>
    <w:p w14:paraId="16268210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5E586C2A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]==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'0'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013A649F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3832E7AD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count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13EEAF5E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sol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'0'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46CA6E1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5EEDF9AA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else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==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'1'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6A8FC70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28D309F9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count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++;</w:t>
      </w:r>
    </w:p>
    <w:p w14:paraId="4332524D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sol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'1'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7C8C1A54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25DAF7DC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count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==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5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5C6389C3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71A8EBAF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sol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'0'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78667D5A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0EE3CB60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53FDE815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4EBD4F09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cout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&lt;&lt;</w:t>
      </w:r>
      <w:r w:rsidRPr="00430D9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"Output is: "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&lt;&lt;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sol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4F8DEB34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1285090D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430D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return</w:t>
      </w:r>
      <w:r w:rsidRPr="00430D9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430D9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14B9056D" w14:textId="77777777" w:rsidR="00430D94" w:rsidRPr="00430D94" w:rsidRDefault="00430D94" w:rsidP="00430D9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430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3895F257" w14:textId="4A76DF00" w:rsidR="00430D94" w:rsidRDefault="00DE1A54" w:rsidP="00DE1A54">
      <w:r>
        <w:rPr>
          <w:noProof/>
          <w:lang w:eastAsia="ja-JP" w:bidi="hi-IN"/>
        </w:rPr>
        <w:drawing>
          <wp:inline distT="0" distB="0" distL="0" distR="0" wp14:anchorId="6B1E7C3A" wp14:editId="0B90A034">
            <wp:extent cx="5314286" cy="15714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246" w14:textId="1E6CC674" w:rsidR="00DE1A54" w:rsidRDefault="00DE1A54" w:rsidP="00DE1A54">
      <w:pPr>
        <w:pStyle w:val="Heading1"/>
      </w:pPr>
      <w:r>
        <w:lastRenderedPageBreak/>
        <w:t>Byte Stuffing</w:t>
      </w:r>
    </w:p>
    <w:p w14:paraId="4D965D92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#include&lt;bits/stdc++.h&gt;</w:t>
      </w:r>
    </w:p>
    <w:p w14:paraId="1C908DFF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using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namespace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std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70A43A6A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6761D8FC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main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()</w:t>
      </w:r>
    </w:p>
    <w:p w14:paraId="2FCE2BB7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136FE21A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DE1A5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char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flag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DE1A5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'#'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4641B206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DE1A5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char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esc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DE1A5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'$'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61575AF5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string 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6F494D7B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cout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&lt;&lt;</w:t>
      </w:r>
      <w:r w:rsidRPr="00DE1A5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"Enter a string:"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6A2E57C6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cin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&gt;&gt;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0EEA3CF2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string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DE1A54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"#"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4B30C69D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for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DE1A54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DE1A54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.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size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();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++)</w:t>
      </w:r>
    </w:p>
    <w:p w14:paraId="29403F71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20CE93B1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]==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flag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3004A546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3D453C35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esc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24238590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flag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01C7A3A8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62DE1C4D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else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]==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esc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7DF09F9F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13288BF4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esc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158DC66B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esc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7B01A1E0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08AC189F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else</w:t>
      </w:r>
    </w:p>
    <w:p w14:paraId="4D39442F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28F9904C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data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];</w:t>
      </w:r>
    </w:p>
    <w:p w14:paraId="0921898E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  <w:bookmarkStart w:id="0" w:name="_GoBack"/>
      <w:bookmarkEnd w:id="0"/>
    </w:p>
    <w:p w14:paraId="66A6CD2C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281A00DB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+=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flag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089F8C4E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cout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&lt;&lt;</w:t>
      </w: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output</w:t>
      </w:r>
      <w:r w:rsidRPr="00DE1A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6BD64F65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return 0;</w:t>
      </w:r>
    </w:p>
    <w:p w14:paraId="17B0C556" w14:textId="77777777" w:rsidR="00DE1A54" w:rsidRPr="00DE1A54" w:rsidRDefault="00DE1A54" w:rsidP="00DE1A5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DE1A54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}</w:t>
      </w:r>
    </w:p>
    <w:p w14:paraId="4E06129A" w14:textId="77777777" w:rsidR="00DE1A54" w:rsidRPr="00DE1A54" w:rsidRDefault="00DE1A54" w:rsidP="00DE1A54"/>
    <w:p w14:paraId="78899C05" w14:textId="1B332AE9" w:rsidR="00DE1A54" w:rsidRPr="00DE1A54" w:rsidRDefault="00DE1A54" w:rsidP="00DE1A54">
      <w:r>
        <w:rPr>
          <w:noProof/>
          <w:lang w:eastAsia="ja-JP" w:bidi="hi-IN"/>
        </w:rPr>
        <w:drawing>
          <wp:inline distT="0" distB="0" distL="0" distR="0" wp14:anchorId="1501E571" wp14:editId="04CBEDC1">
            <wp:extent cx="5323809" cy="16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A54" w:rsidRPr="00DE1A5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B9F4" w14:textId="77777777" w:rsidR="00CB44BC" w:rsidRDefault="00CB44BC" w:rsidP="00CB44BC">
      <w:r>
        <w:separator/>
      </w:r>
    </w:p>
  </w:endnote>
  <w:endnote w:type="continuationSeparator" w:id="0">
    <w:p w14:paraId="28AC2494" w14:textId="77777777" w:rsidR="00CB44BC" w:rsidRDefault="00CB44BC" w:rsidP="00C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DB37A" w14:textId="77777777" w:rsidR="00CB44BC" w:rsidRDefault="00CB44BC" w:rsidP="00CB44BC">
      <w:r>
        <w:separator/>
      </w:r>
    </w:p>
  </w:footnote>
  <w:footnote w:type="continuationSeparator" w:id="0">
    <w:p w14:paraId="7ED96A91" w14:textId="77777777" w:rsidR="00CB44BC" w:rsidRDefault="00CB44BC" w:rsidP="00CB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10144" w14:textId="77777777" w:rsidR="00CB44BC" w:rsidRDefault="00CB44BC">
    <w:pPr>
      <w:spacing w:line="264" w:lineRule="auto"/>
    </w:pPr>
    <w:r>
      <w:rPr>
        <w:noProof/>
        <w:color w:val="000000"/>
        <w:lang w:eastAsia="ja-JP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249BAD" wp14:editId="72750B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A96DC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20BCC410EA8430B9BC7033D0EABEE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Roll No: 14BCE110      Rachit Shah</w:t>
        </w:r>
      </w:sdtContent>
    </w:sdt>
  </w:p>
  <w:p w14:paraId="26AA3917" w14:textId="77777777" w:rsidR="00CB44BC" w:rsidRDefault="00CB4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F1685"/>
    <w:multiLevelType w:val="hybridMultilevel"/>
    <w:tmpl w:val="435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BC"/>
    <w:rsid w:val="00170B53"/>
    <w:rsid w:val="00235B2C"/>
    <w:rsid w:val="00430D94"/>
    <w:rsid w:val="004E75F5"/>
    <w:rsid w:val="008B4D42"/>
    <w:rsid w:val="00B45DB8"/>
    <w:rsid w:val="00BF4168"/>
    <w:rsid w:val="00C8366E"/>
    <w:rsid w:val="00CB44BC"/>
    <w:rsid w:val="00D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0555"/>
  <w15:chartTrackingRefBased/>
  <w15:docId w15:val="{EE5D044F-4B26-4EB6-ABCB-FA3A3A2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4BC"/>
  </w:style>
  <w:style w:type="paragraph" w:styleId="Footer">
    <w:name w:val="footer"/>
    <w:basedOn w:val="Normal"/>
    <w:link w:val="FooterChar"/>
    <w:uiPriority w:val="99"/>
    <w:unhideWhenUsed/>
    <w:rsid w:val="00CB4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4BC"/>
  </w:style>
  <w:style w:type="character" w:customStyle="1" w:styleId="apple-converted-space">
    <w:name w:val="apple-converted-space"/>
    <w:basedOn w:val="DefaultParagraphFont"/>
    <w:rsid w:val="008B4D42"/>
  </w:style>
  <w:style w:type="character" w:customStyle="1" w:styleId="sc91">
    <w:name w:val="sc91"/>
    <w:basedOn w:val="DefaultParagraphFont"/>
    <w:rsid w:val="00430D9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430D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0D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0D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0D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30D9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30D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30D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430D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430D94"/>
    <w:rPr>
      <w:rFonts w:ascii="Courier New" w:hAnsi="Courier New" w:cs="Courier New" w:hint="default"/>
      <w:color w:val="808080"/>
      <w:sz w:val="20"/>
      <w:szCs w:val="20"/>
    </w:rPr>
  </w:style>
  <w:style w:type="paragraph" w:styleId="NoSpacing">
    <w:name w:val="No Spacing"/>
    <w:uiPriority w:val="1"/>
    <w:qFormat/>
    <w:rsid w:val="00DE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it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0BCC410EA8430B9BC7033D0EAB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6C60-698B-4F92-BD1F-6A14A9C0AD13}"/>
      </w:docPartPr>
      <w:docPartBody>
        <w:p w:rsidR="00DF40A7" w:rsidRDefault="00155A0A" w:rsidP="00155A0A">
          <w:pPr>
            <w:pStyle w:val="420BCC410EA8430B9BC7033D0EABEEEB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0A"/>
    <w:rsid w:val="00155A0A"/>
    <w:rsid w:val="00D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0BCC410EA8430B9BC7033D0EABEEEB">
    <w:name w:val="420BCC410EA8430B9BC7033D0EABEEEB"/>
    <w:rsid w:val="00155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AC422-D1B8-4B17-AC46-657DD8B4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No: 14BCE110      Rachit Shah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No: 14BCE110      Rachit Shah</dc:title>
  <dc:subject/>
  <dc:creator>Rachit Shah</dc:creator>
  <cp:keywords/>
  <dc:description/>
  <cp:lastModifiedBy>Rachit Shah</cp:lastModifiedBy>
  <cp:revision>8</cp:revision>
  <dcterms:created xsi:type="dcterms:W3CDTF">2016-08-28T21:40:00Z</dcterms:created>
  <dcterms:modified xsi:type="dcterms:W3CDTF">2016-08-28T21:50:00Z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